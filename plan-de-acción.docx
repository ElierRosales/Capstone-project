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241C2574" w:rsidR="00692571" w:rsidRDefault="00692571" w:rsidP="00554CE9">
            <w:pPr>
              <w:pStyle w:val="Sinespaciado"/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698D50D8" w:rsidR="00692571" w:rsidRDefault="00554CE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23</w:t>
            </w:r>
            <w:r w:rsidR="00363F7D">
              <w:rPr>
                <w:color w:val="000000"/>
              </w:rPr>
              <w:t xml:space="preserve"> de agosto</w:t>
            </w:r>
            <w:r w:rsidR="0054609E">
              <w:rPr>
                <w:color w:val="000000"/>
              </w:rPr>
              <w:t xml:space="preserve"> de 2021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77777777" w:rsidR="00692571" w:rsidRDefault="0054609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4C3B67C0" w14:textId="1F30D661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>Plan de acción del Proyecto Capstone</w:t>
            </w:r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>Plan de acción del proyecto Capstone</w:t>
      </w:r>
    </w:p>
    <w:p w14:paraId="4C3B67D1" w14:textId="32623F98" w:rsidR="00692571" w:rsidRDefault="0054609E" w:rsidP="00363F7D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B73596" w:rsidRPr="00B73596" w14:paraId="1C9615C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1CDE7FC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2E19441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&lt;Esta clave la proporciona el profesor&gt;</w:t>
            </w:r>
          </w:p>
        </w:tc>
      </w:tr>
      <w:tr w:rsidR="00B73596" w:rsidRPr="00B73596" w14:paraId="1271F534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447688FC" w14:textId="15C28C77" w:rsidR="00B73596" w:rsidRPr="00B73596" w:rsidRDefault="00554CE9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Juan Elier Rosales Rosas</w:t>
            </w:r>
          </w:p>
        </w:tc>
      </w:tr>
      <w:tr w:rsidR="00B73596" w:rsidRPr="00B73596" w14:paraId="12D202BD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465B23AF" w:rsidR="00B73596" w:rsidRPr="00B73596" w:rsidRDefault="00554CE9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Jorge Isur Balderas Ramírez</w:t>
            </w:r>
          </w:p>
        </w:tc>
      </w:tr>
      <w:tr w:rsidR="00B73596" w:rsidRPr="00B73596" w14:paraId="7442DD8C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DBFD1D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2E131DD" w14:textId="65996E07" w:rsidR="00B73596" w:rsidRPr="00B73596" w:rsidRDefault="00554CE9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Andrea Chavero Hidalgo</w:t>
            </w:r>
          </w:p>
        </w:tc>
      </w:tr>
      <w:tr w:rsidR="00B73596" w:rsidRPr="00B73596" w14:paraId="720A3753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6C91DA98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0DBB0A23" w:rsidR="00B73596" w:rsidRPr="00B73596" w:rsidRDefault="00554CE9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Juan Elier Rosales Rosas</w:t>
            </w:r>
          </w:p>
        </w:tc>
      </w:tr>
      <w:tr w:rsidR="004011EE" w:rsidRPr="00B73596" w14:paraId="38ADAF86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4011EE" w:rsidRPr="00B73596" w:rsidRDefault="004011EE" w:rsidP="004011E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414AFEB" w14:textId="0860A4E1" w:rsidR="004011EE" w:rsidRPr="00B73596" w:rsidRDefault="004011EE" w:rsidP="004011E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Gestión </w:t>
            </w:r>
            <w:r w:rsidR="00A9424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de recursos en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laboratorio</w:t>
            </w:r>
            <w:r w:rsidR="00A9424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escolar</w:t>
            </w:r>
            <w:r w:rsidR="00A9424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es </w:t>
            </w:r>
          </w:p>
        </w:tc>
      </w:tr>
      <w:tr w:rsidR="004011EE" w:rsidRPr="00B73596" w14:paraId="6C60EF45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4011EE" w:rsidRPr="00B73596" w:rsidRDefault="004011EE" w:rsidP="004011E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2638CEC4" w14:textId="50D758C9" w:rsidR="004011EE" w:rsidRPr="00B73596" w:rsidRDefault="00BD6078" w:rsidP="004011E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Optimizar la</w:t>
            </w:r>
            <w:r w:rsidR="00A9424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gestión de los recursos en los laboratorios escolares.</w:t>
            </w:r>
            <w:r w:rsidR="004011E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4011EE" w:rsidRPr="00B73596" w14:paraId="3B850895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4011EE" w:rsidRPr="00B73596" w:rsidRDefault="004011EE" w:rsidP="004011E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61BA1A04" w14:textId="6A0D2D92" w:rsidR="004011EE" w:rsidRPr="00B73596" w:rsidRDefault="006B4CDE" w:rsidP="004011E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Aprovechando las ventajas que brinda el Internet de las cosas administrar los recursos de laboratorios para tener un control automatizado utilizando</w:t>
            </w:r>
            <w:r w:rsidR="00BD6078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de sensores y cámaras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(de bajo presupuesto).</w:t>
            </w:r>
          </w:p>
        </w:tc>
      </w:tr>
      <w:tr w:rsidR="00BD6078" w:rsidRPr="00B73596" w14:paraId="6520DD91" w14:textId="77777777" w:rsidTr="00B73596">
        <w:trPr>
          <w:gridAfter w:val="1"/>
          <w:wAfter w:w="6660" w:type="dxa"/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BD6078" w:rsidRPr="00B73596" w:rsidRDefault="00BD6078" w:rsidP="004011E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D6078" w:rsidRPr="00B73596" w14:paraId="4D3EE552" w14:textId="77777777" w:rsidTr="00B73596">
        <w:trPr>
          <w:gridAfter w:val="1"/>
          <w:wAfter w:w="6660" w:type="dxa"/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BD6078" w:rsidRPr="00B73596" w:rsidRDefault="00BD6078" w:rsidP="004011E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4011EE" w:rsidRPr="00B73596" w14:paraId="25050638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00F04858" w14:textId="77777777" w:rsidR="004011EE" w:rsidRPr="00B73596" w:rsidRDefault="004011EE" w:rsidP="004011E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1D140B5F" w14:textId="14B506AB" w:rsidR="004011EE" w:rsidRPr="00B73596" w:rsidRDefault="004011EE" w:rsidP="004011E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Automatizar con Internet de las cosas la gestión y seguridad de recursos en </w:t>
            </w:r>
            <w:r w:rsidR="00A9424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los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laboratorio</w:t>
            </w:r>
            <w:r w:rsidR="00A9424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escolar</w:t>
            </w:r>
            <w:r w:rsidR="00A9424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es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 Tomando en cuenta los préstamos</w:t>
            </w:r>
            <w:r w:rsidR="006B4CD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, para esto es necesario que el usuario se identifique con huella o credencial (escolar) y se vincule el producto al perfil del solicitante. El sistema identificara el objeto y a la persona, se tendrá el registro de productos, el control de entradas y salidas.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4011EE" w:rsidRPr="00B73596" w14:paraId="5E242BA7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77777777" w:rsidR="004011EE" w:rsidRPr="00B73596" w:rsidRDefault="004011EE" w:rsidP="004011E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55E570C5" w14:textId="500641D8" w:rsidR="004011EE" w:rsidRPr="00B73596" w:rsidRDefault="0021234F" w:rsidP="004011E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Un software que </w:t>
            </w:r>
            <w:r w:rsidR="00E6196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registre el material tomado, el material devuelto, para revisión y material dañado, con el software podrán revisar el material que está en uso y la hora de devolución. Dentro del laboratorio se colocara un ESP32 CAM que monitoreara la cantidad de personas en el laboratorio y comprobara lo que se toma, además un sensor ultrasónico que activara los sensores internos, un servomotor para automatizar la puerta que permitirá entrada y salida </w:t>
            </w:r>
            <w:r w:rsidR="004011E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4011E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br/>
            </w:r>
            <w:r w:rsidR="004011E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4011E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4011E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4011E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4011E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4011E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4011EE" w:rsidRPr="00B73596" w14:paraId="4704E51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4011EE" w:rsidRPr="00B73596" w:rsidRDefault="004011EE" w:rsidP="004011E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4BCE5E4F" w14:textId="3943D223" w:rsidR="004011EE" w:rsidRPr="00B73596" w:rsidRDefault="006C14DB" w:rsidP="004011E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Chequeo de todos los sensores</w:t>
            </w:r>
          </w:p>
        </w:tc>
      </w:tr>
      <w:tr w:rsidR="004011EE" w:rsidRPr="00B73596" w14:paraId="4C7403A2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21D4E4B8" w14:textId="77777777" w:rsidR="004011EE" w:rsidRPr="00B73596" w:rsidRDefault="004011EE" w:rsidP="004011E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F572003" w14:textId="583AFFFD" w:rsidR="004011EE" w:rsidRPr="00B73596" w:rsidRDefault="006C14DB" w:rsidP="004011E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Actualización y corrección de errores constante.</w:t>
            </w:r>
          </w:p>
        </w:tc>
      </w:tr>
      <w:tr w:rsidR="004011EE" w:rsidRPr="00B73596" w14:paraId="19948D79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19BC3119" w14:textId="77777777" w:rsidR="004011EE" w:rsidRPr="00B73596" w:rsidRDefault="004011EE" w:rsidP="004011E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3B45E5A" w14:textId="6A7B6626" w:rsidR="004011EE" w:rsidRPr="00B73596" w:rsidRDefault="004011EE" w:rsidP="004011E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4011EE" w:rsidRPr="00B73596" w14:paraId="51A8802D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3040836" w14:textId="77777777" w:rsidR="004011EE" w:rsidRPr="00B73596" w:rsidRDefault="004011EE" w:rsidP="004011E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7CBBF4BA" w14:textId="097AF276" w:rsidR="004011EE" w:rsidRPr="00B73596" w:rsidRDefault="006C14DB" w:rsidP="004011E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Se busca tener una mejor administración de los materiales en laboratorios para que el alumno no pierda tiempo en procesos largos y tediosos a la hora de solicitar un préstamo, también, evitar el uso de la credencial para hacer una solicitud porque en ocasiones por descuidos se olvidan las credenciales y no se pueden realizar las practicas por falta del material.</w:t>
            </w:r>
            <w:r w:rsidR="004011E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4011E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4011E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4011E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4011E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4011EE" w:rsidRPr="00B73596" w14:paraId="4993DEA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4011EE" w:rsidRPr="00B73596" w:rsidRDefault="004011EE" w:rsidP="004011E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5DF63674" w14:textId="77777777" w:rsidR="004011EE" w:rsidRPr="00B73596" w:rsidRDefault="004011EE" w:rsidP="004011E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1&gt;</w:t>
            </w:r>
          </w:p>
        </w:tc>
      </w:tr>
      <w:tr w:rsidR="004011EE" w:rsidRPr="00B73596" w14:paraId="02B90214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4011EE" w:rsidRPr="00B73596" w:rsidRDefault="004011EE" w:rsidP="004011E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12BA72C" w14:textId="77777777" w:rsidR="004011EE" w:rsidRPr="00B73596" w:rsidRDefault="004011EE" w:rsidP="004011E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</w:p>
        </w:tc>
      </w:tr>
      <w:tr w:rsidR="004011EE" w:rsidRPr="00B73596" w14:paraId="1085F07B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4011EE" w:rsidRPr="00B73596" w:rsidRDefault="004011EE" w:rsidP="004011E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BAF5612" w14:textId="77777777" w:rsidR="004011EE" w:rsidRPr="00B73596" w:rsidRDefault="004011EE" w:rsidP="004011E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 w:rsidR="004011EE" w:rsidRPr="00B73596" w14:paraId="0D117B8D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4011EE" w:rsidRPr="00B73596" w:rsidRDefault="004011EE" w:rsidP="004011E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34B50A00" w:rsidR="004011EE" w:rsidRPr="00B73596" w:rsidRDefault="004011EE" w:rsidP="004011E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363F7D" w:rsidRDefault="00363F7D" w:rsidP="00363F7D">
      <w:pPr>
        <w:pStyle w:val="Textbody"/>
      </w:pPr>
    </w:p>
    <w:sectPr w:rsidR="00363F7D" w:rsidRPr="00363F7D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CE9FC" w14:textId="77777777" w:rsidR="00957442" w:rsidRDefault="00957442">
      <w:r>
        <w:separator/>
      </w:r>
    </w:p>
  </w:endnote>
  <w:endnote w:type="continuationSeparator" w:id="0">
    <w:p w14:paraId="2FEB91F3" w14:textId="77777777" w:rsidR="00957442" w:rsidRDefault="00957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altName w:val="Calibri"/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charset w:val="00"/>
    <w:family w:val="auto"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6" w14:textId="77777777" w:rsidR="001A42EB" w:rsidRDefault="00957442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77777777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957442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7DDF3" w14:textId="77777777" w:rsidR="00957442" w:rsidRDefault="00957442">
      <w:r>
        <w:rPr>
          <w:color w:val="000000"/>
        </w:rPr>
        <w:separator/>
      </w:r>
    </w:p>
  </w:footnote>
  <w:footnote w:type="continuationSeparator" w:id="0">
    <w:p w14:paraId="75E06012" w14:textId="77777777" w:rsidR="00957442" w:rsidRDefault="009574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957442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571"/>
    <w:rsid w:val="00010FFA"/>
    <w:rsid w:val="00067DBB"/>
    <w:rsid w:val="00146A7F"/>
    <w:rsid w:val="0017295B"/>
    <w:rsid w:val="00203E6B"/>
    <w:rsid w:val="0021234F"/>
    <w:rsid w:val="002D10CB"/>
    <w:rsid w:val="00351B12"/>
    <w:rsid w:val="00363F7D"/>
    <w:rsid w:val="003675F8"/>
    <w:rsid w:val="003A0F2F"/>
    <w:rsid w:val="004011EE"/>
    <w:rsid w:val="00436B6D"/>
    <w:rsid w:val="00493924"/>
    <w:rsid w:val="004C3208"/>
    <w:rsid w:val="00507C06"/>
    <w:rsid w:val="00533D6F"/>
    <w:rsid w:val="0054609E"/>
    <w:rsid w:val="00554CE9"/>
    <w:rsid w:val="005B1859"/>
    <w:rsid w:val="006403D8"/>
    <w:rsid w:val="00645BE5"/>
    <w:rsid w:val="006700BF"/>
    <w:rsid w:val="00692571"/>
    <w:rsid w:val="006B4CDE"/>
    <w:rsid w:val="006C14DB"/>
    <w:rsid w:val="006F20A6"/>
    <w:rsid w:val="00713DB2"/>
    <w:rsid w:val="007961DE"/>
    <w:rsid w:val="00797245"/>
    <w:rsid w:val="007D6EBA"/>
    <w:rsid w:val="00837879"/>
    <w:rsid w:val="00837AD6"/>
    <w:rsid w:val="008454FB"/>
    <w:rsid w:val="008566EA"/>
    <w:rsid w:val="00864F9F"/>
    <w:rsid w:val="00872A0E"/>
    <w:rsid w:val="00957442"/>
    <w:rsid w:val="00975786"/>
    <w:rsid w:val="009A7423"/>
    <w:rsid w:val="009E6F60"/>
    <w:rsid w:val="00A02FEC"/>
    <w:rsid w:val="00A24F73"/>
    <w:rsid w:val="00A91B34"/>
    <w:rsid w:val="00A94242"/>
    <w:rsid w:val="00B52532"/>
    <w:rsid w:val="00B73596"/>
    <w:rsid w:val="00B77D5D"/>
    <w:rsid w:val="00BB72BB"/>
    <w:rsid w:val="00BD6078"/>
    <w:rsid w:val="00C31ED0"/>
    <w:rsid w:val="00C657C4"/>
    <w:rsid w:val="00C8610F"/>
    <w:rsid w:val="00C94D1A"/>
    <w:rsid w:val="00D51678"/>
    <w:rsid w:val="00E025E0"/>
    <w:rsid w:val="00E150D7"/>
    <w:rsid w:val="00E32F3A"/>
    <w:rsid w:val="00E50BDA"/>
    <w:rsid w:val="00E61964"/>
    <w:rsid w:val="00EC5DEC"/>
    <w:rsid w:val="00ED0327"/>
    <w:rsid w:val="00EE5EC4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554CE9"/>
    <w:pPr>
      <w:suppressAutoHyphens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44</TotalTime>
  <Pages>3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Elier Rosales Rosas</cp:lastModifiedBy>
  <cp:revision>4</cp:revision>
  <dcterms:created xsi:type="dcterms:W3CDTF">2021-09-14T01:15:00Z</dcterms:created>
  <dcterms:modified xsi:type="dcterms:W3CDTF">2021-09-20T23:48:00Z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